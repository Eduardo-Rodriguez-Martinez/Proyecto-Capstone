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45A10BBF" w:rsidR="00692571" w:rsidRDefault="00674923">
            <w:pPr>
              <w:pStyle w:val="TableContents"/>
              <w:rPr>
                <w:color w:val="000000"/>
              </w:rPr>
            </w:pPr>
            <w:r>
              <w:rPr>
                <w:color w:val="000000"/>
              </w:rPr>
              <w:t>03 de noviembre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18C58C5D" w:rsidR="00692571" w:rsidRDefault="00674923">
            <w:pPr>
              <w:pStyle w:val="TableContents"/>
              <w:rPr>
                <w:color w:val="000000"/>
              </w:rPr>
            </w:pPr>
            <w:r>
              <w:rPr>
                <w:color w:val="000000"/>
              </w:rPr>
              <w:t>Eduardo Rodríguez Martínez</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itle"/>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itle"/>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0CD79C4B" w:rsidR="00C725D2" w:rsidRPr="00C725D2" w:rsidRDefault="00FC486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Laboratorio remoto para cursos de física básica</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2DCDC42B"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1AF2ACF" w14:textId="77777777" w:rsidR="00C725D2" w:rsidRDefault="00BF7BC5" w:rsidP="00BF7BC5">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74923">
              <w:rPr>
                <w:rFonts w:ascii="Ubuntu Light" w:eastAsia="Times New Roman" w:hAnsi="Ubuntu Light" w:cs="Calibri"/>
                <w:color w:val="767171" w:themeColor="background2" w:themeShade="80"/>
                <w:kern w:val="0"/>
                <w:sz w:val="22"/>
                <w:szCs w:val="22"/>
                <w:lang w:eastAsia="es-MX" w:bidi="ar-SA"/>
              </w:rPr>
              <w:t xml:space="preserve">Los laboratorios juegan un papel esencial en la formación de los estudiantes de ciencias básicas e ingenierías, pero debido al confinamiento, producto de la pandemia por COVID-19, estos se han suspendido de forma indeterminada. Una de las alternativas que permite a los alumnos obtener la formación experimental son los laboratorios a distancia. Estos se presentan generalmente en dos modalidades: (1) aquellos que usan la realidad virtual para simular los experimentos (Laboratorio Virtual) y (2) aquellos en los que el estudiante puede interactuar con el experimento físico mediante una plataforma web (Laboratorio Remoto). La desventaja de los laboratorios que usan realidad virtual es que este tipo de laboratorios no capturan completamente los efectos físicos o químicos de los experimentos, ya que se basan en fórmulas teóricas para su simulación. Por otro lado, la segunda modalidad de los laboratorios a distancia se ha implementado por compañías que ofrecen sus servicios mediante licencias y suscripciones de alto costo, limitando su aplicación a las instituciones que los pueden pagar. Este proyecto pretende desarrollar un prototipo de </w:t>
            </w:r>
            <w:r w:rsidRPr="00674923">
              <w:rPr>
                <w:rFonts w:ascii="Ubuntu Light" w:eastAsia="Times New Roman" w:hAnsi="Ubuntu Light" w:cs="Calibri"/>
                <w:color w:val="767171" w:themeColor="background2" w:themeShade="80"/>
                <w:kern w:val="0"/>
                <w:sz w:val="22"/>
                <w:szCs w:val="22"/>
                <w:lang w:eastAsia="es-MX" w:bidi="ar-SA"/>
              </w:rPr>
              <w:lastRenderedPageBreak/>
              <w:t>laboratorio a distancia (Laboratorio Remoto) con experimentos de bajo costo para instituciones educativas nacionales.</w:t>
            </w:r>
          </w:p>
          <w:p w14:paraId="0185FB63" w14:textId="6769675C" w:rsidR="00BF7BC5" w:rsidRPr="00C725D2" w:rsidRDefault="00BF7BC5" w:rsidP="00BF7BC5">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102568BC" w:rsidR="00C725D2" w:rsidRPr="00C725D2" w:rsidRDefault="00674923"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Fernando José de Jesús Ramírez Rojas</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03461936" w:rsidR="00C725D2" w:rsidRPr="00C725D2" w:rsidRDefault="00674923"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Eduardo Rodríguez Martínez</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ListParagraph"/>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F63A" w14:textId="77777777" w:rsidR="00FD0030" w:rsidRDefault="00FD0030">
      <w:r>
        <w:separator/>
      </w:r>
    </w:p>
  </w:endnote>
  <w:endnote w:type="continuationSeparator" w:id="0">
    <w:p w14:paraId="40817102" w14:textId="77777777" w:rsidR="00FD0030" w:rsidRDefault="00FD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4020202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4020202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FD0030">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FD003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6FE7" w14:textId="77777777" w:rsidR="00FD0030" w:rsidRDefault="00FD0030">
      <w:r>
        <w:rPr>
          <w:color w:val="000000"/>
        </w:rPr>
        <w:separator/>
      </w:r>
    </w:p>
  </w:footnote>
  <w:footnote w:type="continuationSeparator" w:id="0">
    <w:p w14:paraId="2B78BB3F" w14:textId="77777777" w:rsidR="00FD0030" w:rsidRDefault="00FD0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FD0030">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E2A55"/>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74923"/>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73596"/>
    <w:rsid w:val="00B77D5D"/>
    <w:rsid w:val="00BB72BB"/>
    <w:rsid w:val="00BC5892"/>
    <w:rsid w:val="00BF0623"/>
    <w:rsid w:val="00BF7BC5"/>
    <w:rsid w:val="00C31ED0"/>
    <w:rsid w:val="00C657C4"/>
    <w:rsid w:val="00C725D2"/>
    <w:rsid w:val="00C8610F"/>
    <w:rsid w:val="00C94D1A"/>
    <w:rsid w:val="00D51678"/>
    <w:rsid w:val="00E025E0"/>
    <w:rsid w:val="00E32F3A"/>
    <w:rsid w:val="00E50BDA"/>
    <w:rsid w:val="00EC5DEC"/>
    <w:rsid w:val="00ED0327"/>
    <w:rsid w:val="00FC4865"/>
    <w:rsid w:val="00FD0030"/>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452212411">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27</TotalTime>
  <Pages>4</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Programación de Contenidos</vt:lpstr>
      <vt:lpstr>Sistema de Programación de Contenidos</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Eduardo Rodriguez Martinez</cp:lastModifiedBy>
  <cp:revision>6</cp:revision>
  <dcterms:created xsi:type="dcterms:W3CDTF">2021-08-10T20:17:00Z</dcterms:created>
  <dcterms:modified xsi:type="dcterms:W3CDTF">2021-11-03T19:40:00Z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